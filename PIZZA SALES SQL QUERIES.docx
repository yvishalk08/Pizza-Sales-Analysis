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5806C" w14:textId="77777777" w:rsidR="00E05C9C" w:rsidRDefault="00E05C9C">
      <w:pPr>
        <w:spacing w:after="0" w:line="240" w:lineRule="auto"/>
      </w:pPr>
    </w:p>
    <w:p w14:paraId="6735806D" w14:textId="77777777" w:rsidR="00E05C9C" w:rsidRDefault="00A95352">
      <w:pPr>
        <w:spacing w:after="0" w:line="240" w:lineRule="auto"/>
        <w:jc w:val="center"/>
      </w:pPr>
      <w:r>
        <w:rPr>
          <w:color w:val="FF0000"/>
          <w:sz w:val="32"/>
          <w:szCs w:val="32"/>
          <w:shd w:val="clear" w:color="auto" w:fill="FFFF00"/>
        </w:rPr>
        <w:t>PIZZA SALES SQL QUERIES</w:t>
      </w:r>
    </w:p>
    <w:p w14:paraId="6735806E" w14:textId="77777777" w:rsidR="00E05C9C" w:rsidRDefault="00A95352">
      <w:pPr>
        <w:spacing w:after="0" w:line="240" w:lineRule="auto"/>
      </w:pPr>
      <w:r>
        <w:t>A.KPI’S</w:t>
      </w:r>
    </w:p>
    <w:p w14:paraId="6735806F" w14:textId="77777777" w:rsidR="00E05C9C" w:rsidRDefault="00E05C9C">
      <w:pPr>
        <w:pStyle w:val="ListParagraph"/>
        <w:spacing w:after="0" w:line="240" w:lineRule="auto"/>
        <w:ind w:left="360"/>
      </w:pPr>
    </w:p>
    <w:p w14:paraId="67358070" w14:textId="77777777" w:rsidR="00E05C9C" w:rsidRDefault="00A95352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 xml:space="preserve">Total Revenue </w:t>
      </w:r>
    </w:p>
    <w:p w14:paraId="67358071" w14:textId="77777777" w:rsidR="00E05C9C" w:rsidRDefault="00A95352">
      <w:pPr>
        <w:spacing w:after="0" w:line="240" w:lineRule="auto"/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67358072" w14:textId="77777777" w:rsidR="00E05C9C" w:rsidRDefault="00A95352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6735806C" wp14:editId="6735806D">
            <wp:extent cx="2016901" cy="1011609"/>
            <wp:effectExtent l="0" t="0" r="2399" b="0"/>
            <wp:docPr id="1294707214" name="Picture 1" descr="A screenshot of a computer scree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901" cy="10116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7358073" w14:textId="77777777" w:rsidR="00E05C9C" w:rsidRDefault="00A95352">
      <w:pPr>
        <w:spacing w:after="0" w:line="240" w:lineRule="auto"/>
        <w:ind w:left="360"/>
      </w:pPr>
      <w:r>
        <w:t>2.Average order</w:t>
      </w:r>
    </w:p>
    <w:p w14:paraId="67358074" w14:textId="77777777" w:rsidR="00E05C9C" w:rsidRDefault="00A95352">
      <w:pPr>
        <w:spacing w:after="0" w:line="240" w:lineRule="auto"/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/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Avg_order_value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67358075" w14:textId="77777777" w:rsidR="00E05C9C" w:rsidRDefault="00A95352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6735806E" wp14:editId="6735806F">
            <wp:extent cx="1982647" cy="848215"/>
            <wp:effectExtent l="0" t="0" r="0" b="9035"/>
            <wp:docPr id="1054133990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2647" cy="8482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358076" w14:textId="77777777" w:rsidR="00E05C9C" w:rsidRDefault="00A95352">
      <w:pPr>
        <w:spacing w:after="0" w:line="240" w:lineRule="auto"/>
        <w:ind w:left="360"/>
      </w:pPr>
      <w:r>
        <w:t xml:space="preserve">3.Total Pizza Sold </w:t>
      </w:r>
    </w:p>
    <w:p w14:paraId="67358077" w14:textId="77777777" w:rsidR="00E05C9C" w:rsidRDefault="00A95352">
      <w:pPr>
        <w:spacing w:after="0" w:line="240" w:lineRule="auto"/>
        <w:ind w:left="360"/>
      </w:pPr>
      <w:r>
        <w:t xml:space="preserve">SELECT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67358078" w14:textId="77777777" w:rsidR="00E05C9C" w:rsidRDefault="00A95352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67358070" wp14:editId="67358071">
            <wp:extent cx="1965950" cy="936162"/>
            <wp:effectExtent l="0" t="0" r="0" b="0"/>
            <wp:docPr id="583941617" name="Picture 1" descr="A screenshot of a computer scree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5950" cy="9361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358079" w14:textId="77777777" w:rsidR="00E05C9C" w:rsidRDefault="00A95352">
      <w:pPr>
        <w:spacing w:after="0" w:line="240" w:lineRule="auto"/>
        <w:ind w:left="360"/>
      </w:pPr>
      <w:r>
        <w:t>4.Total Orders</w:t>
      </w:r>
    </w:p>
    <w:p w14:paraId="6735807A" w14:textId="77777777" w:rsidR="00E05C9C" w:rsidRDefault="00A95352">
      <w:pPr>
        <w:spacing w:after="0" w:line="240" w:lineRule="auto"/>
        <w:ind w:left="360"/>
      </w:pPr>
      <w:r>
        <w:t xml:space="preserve">SELECT COUNT (DISTINCT ORDER_ID) AS </w:t>
      </w:r>
      <w:proofErr w:type="spellStart"/>
      <w:r>
        <w:t>Total_order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6735807B" w14:textId="77777777" w:rsidR="00E05C9C" w:rsidRDefault="00A95352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67358072" wp14:editId="67358073">
            <wp:extent cx="1881231" cy="1060237"/>
            <wp:effectExtent l="0" t="0" r="4719" b="6563"/>
            <wp:docPr id="478201422" name="Picture 1" descr="A screenshot of a computer scree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1231" cy="10602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35807C" w14:textId="77777777" w:rsidR="00E05C9C" w:rsidRDefault="00A95352">
      <w:pPr>
        <w:spacing w:after="0" w:line="240" w:lineRule="auto"/>
        <w:ind w:left="360"/>
      </w:pPr>
      <w:r>
        <w:t>5.Average Pizzas Per Order</w:t>
      </w:r>
    </w:p>
    <w:p w14:paraId="6735807D" w14:textId="77777777" w:rsidR="00E05C9C" w:rsidRDefault="00A95352">
      <w:pPr>
        <w:spacing w:after="0" w:line="240" w:lineRule="auto"/>
        <w:ind w:left="-360"/>
      </w:pPr>
      <w:r>
        <w:t xml:space="preserve">               SELECT CAST(</w:t>
      </w:r>
      <w:proofErr w:type="gramStart"/>
      <w:r>
        <w:t>SUM(</w:t>
      </w:r>
      <w:proofErr w:type="gramEnd"/>
      <w:r>
        <w:t xml:space="preserve">quantity) AS </w:t>
      </w:r>
      <w:proofErr w:type="gramStart"/>
      <w:r>
        <w:t>DECIMAL(</w:t>
      </w:r>
      <w:proofErr w:type="gramEnd"/>
      <w:r>
        <w:t xml:space="preserve">10,2)) / </w:t>
      </w:r>
    </w:p>
    <w:p w14:paraId="6735807E" w14:textId="77777777" w:rsidR="00E05C9C" w:rsidRDefault="00A95352">
      <w:pPr>
        <w:spacing w:after="0" w:line="240" w:lineRule="auto"/>
        <w:ind w:left="360"/>
      </w:pPr>
      <w:proofErr w:type="gramStart"/>
      <w:r>
        <w:t>CAST(COUNT(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Avg_Pizzas_per_order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6735807F" w14:textId="77777777" w:rsidR="00E05C9C" w:rsidRDefault="00A95352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67358074" wp14:editId="67358075">
            <wp:extent cx="1766922" cy="846551"/>
            <wp:effectExtent l="0" t="0" r="4728" b="0"/>
            <wp:docPr id="1755599623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6922" cy="8465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358080" w14:textId="77777777" w:rsidR="00E05C9C" w:rsidRDefault="00E05C9C">
      <w:pPr>
        <w:spacing w:after="0" w:line="240" w:lineRule="auto"/>
        <w:ind w:left="360"/>
      </w:pPr>
    </w:p>
    <w:p w14:paraId="67358081" w14:textId="77777777" w:rsidR="00E05C9C" w:rsidRDefault="00E05C9C">
      <w:pPr>
        <w:spacing w:after="0" w:line="240" w:lineRule="auto"/>
        <w:ind w:left="360"/>
      </w:pPr>
    </w:p>
    <w:p w14:paraId="67358082" w14:textId="77777777" w:rsidR="00E05C9C" w:rsidRDefault="00E05C9C">
      <w:pPr>
        <w:spacing w:after="0" w:line="240" w:lineRule="auto"/>
        <w:ind w:left="360"/>
      </w:pPr>
    </w:p>
    <w:p w14:paraId="67358083" w14:textId="77777777" w:rsidR="00E05C9C" w:rsidRDefault="00E05C9C">
      <w:pPr>
        <w:spacing w:after="0" w:line="240" w:lineRule="auto"/>
        <w:ind w:left="360"/>
      </w:pPr>
    </w:p>
    <w:p w14:paraId="67358084" w14:textId="77777777" w:rsidR="00E05C9C" w:rsidRDefault="00E05C9C">
      <w:pPr>
        <w:spacing w:after="0" w:line="240" w:lineRule="auto"/>
        <w:ind w:left="360"/>
      </w:pPr>
    </w:p>
    <w:p w14:paraId="67358085" w14:textId="77777777" w:rsidR="00E05C9C" w:rsidRDefault="00E05C9C">
      <w:pPr>
        <w:spacing w:after="0" w:line="240" w:lineRule="auto"/>
        <w:ind w:left="360"/>
      </w:pPr>
    </w:p>
    <w:p w14:paraId="67358086" w14:textId="77777777" w:rsidR="00E05C9C" w:rsidRDefault="00E05C9C">
      <w:pPr>
        <w:spacing w:after="0" w:line="240" w:lineRule="auto"/>
        <w:ind w:left="360"/>
      </w:pPr>
    </w:p>
    <w:p w14:paraId="67358087" w14:textId="77777777" w:rsidR="00E05C9C" w:rsidRDefault="00E05C9C">
      <w:pPr>
        <w:spacing w:after="0" w:line="240" w:lineRule="auto"/>
        <w:ind w:left="360"/>
      </w:pPr>
    </w:p>
    <w:p w14:paraId="67358088" w14:textId="77777777" w:rsidR="00E05C9C" w:rsidRDefault="00E05C9C">
      <w:pPr>
        <w:spacing w:after="0" w:line="240" w:lineRule="auto"/>
        <w:ind w:left="360"/>
      </w:pPr>
    </w:p>
    <w:p w14:paraId="67358089" w14:textId="77777777" w:rsidR="00E05C9C" w:rsidRDefault="00E05C9C">
      <w:pPr>
        <w:spacing w:after="0" w:line="240" w:lineRule="auto"/>
        <w:ind w:left="360"/>
      </w:pPr>
    </w:p>
    <w:p w14:paraId="6735808A" w14:textId="77777777" w:rsidR="00E05C9C" w:rsidRDefault="00E05C9C">
      <w:pPr>
        <w:spacing w:after="0" w:line="240" w:lineRule="auto"/>
        <w:ind w:left="360"/>
      </w:pPr>
    </w:p>
    <w:p w14:paraId="6735808B" w14:textId="77777777" w:rsidR="00E05C9C" w:rsidRDefault="00E05C9C">
      <w:pPr>
        <w:spacing w:after="0" w:line="240" w:lineRule="auto"/>
        <w:ind w:left="360"/>
      </w:pPr>
    </w:p>
    <w:p w14:paraId="6735808C" w14:textId="77777777" w:rsidR="00E05C9C" w:rsidRDefault="00A95352">
      <w:pPr>
        <w:spacing w:after="0" w:line="240" w:lineRule="auto"/>
        <w:ind w:left="360"/>
      </w:pPr>
      <w:proofErr w:type="spellStart"/>
      <w:proofErr w:type="gramStart"/>
      <w:r>
        <w:t>B.Daily</w:t>
      </w:r>
      <w:proofErr w:type="spellEnd"/>
      <w:proofErr w:type="gramEnd"/>
      <w:r>
        <w:t xml:space="preserve"> Trend for Total Orders:</w:t>
      </w:r>
    </w:p>
    <w:p w14:paraId="6735808D" w14:textId="77777777" w:rsidR="00E05C9C" w:rsidRDefault="00E05C9C">
      <w:pPr>
        <w:spacing w:after="0" w:line="240" w:lineRule="auto"/>
        <w:ind w:left="360"/>
      </w:pPr>
    </w:p>
    <w:p w14:paraId="6735808E" w14:textId="77777777" w:rsidR="00E05C9C" w:rsidRDefault="00A95352">
      <w:pPr>
        <w:spacing w:after="0" w:line="240" w:lineRule="auto"/>
        <w:ind w:left="360"/>
      </w:pPr>
      <w:r>
        <w:t xml:space="preserve">SELECT </w:t>
      </w:r>
      <w:proofErr w:type="gramStart"/>
      <w:r>
        <w:t>DATENAME(</w:t>
      </w:r>
      <w:proofErr w:type="gramEnd"/>
      <w:r>
        <w:t xml:space="preserve">DW,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order_day</w:t>
      </w:r>
      <w:proofErr w:type="spellEnd"/>
      <w:r>
        <w:t>,</w:t>
      </w:r>
    </w:p>
    <w:p w14:paraId="6735808F" w14:textId="77777777" w:rsidR="00E05C9C" w:rsidRDefault="00A95352">
      <w:pPr>
        <w:spacing w:after="0" w:line="240" w:lineRule="auto"/>
        <w:ind w:left="360"/>
      </w:pP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67358090" w14:textId="77777777" w:rsidR="00E05C9C" w:rsidRDefault="00A95352">
      <w:pPr>
        <w:spacing w:after="0" w:line="240" w:lineRule="auto"/>
        <w:ind w:left="360"/>
      </w:pPr>
      <w:r>
        <w:t xml:space="preserve">GROUP BY </w:t>
      </w:r>
      <w:proofErr w:type="gramStart"/>
      <w:r>
        <w:t>DATENAME(</w:t>
      </w:r>
      <w:proofErr w:type="gramEnd"/>
      <w:r>
        <w:t xml:space="preserve">DW, </w:t>
      </w:r>
      <w:proofErr w:type="spellStart"/>
      <w:r>
        <w:t>order_date</w:t>
      </w:r>
      <w:proofErr w:type="spellEnd"/>
      <w:r>
        <w:t>)</w:t>
      </w:r>
    </w:p>
    <w:p w14:paraId="67358091" w14:textId="77777777" w:rsidR="00E05C9C" w:rsidRDefault="00A95352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67358076" wp14:editId="67358077">
            <wp:extent cx="1400248" cy="1225753"/>
            <wp:effectExtent l="0" t="0" r="9452" b="0"/>
            <wp:docPr id="1835247554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248" cy="12257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358092" w14:textId="77777777" w:rsidR="00E05C9C" w:rsidRDefault="00E05C9C">
      <w:pPr>
        <w:spacing w:after="0" w:line="240" w:lineRule="auto"/>
        <w:ind w:left="360"/>
      </w:pPr>
    </w:p>
    <w:p w14:paraId="67358093" w14:textId="77777777" w:rsidR="00E05C9C" w:rsidRDefault="00A95352">
      <w:pPr>
        <w:spacing w:after="0" w:line="240" w:lineRule="auto"/>
      </w:pPr>
      <w:r>
        <w:t xml:space="preserve">           </w:t>
      </w:r>
      <w:proofErr w:type="spellStart"/>
      <w:r>
        <w:t>C.Monthly</w:t>
      </w:r>
      <w:proofErr w:type="spellEnd"/>
      <w:r>
        <w:t xml:space="preserve"> Trends for Total Orders:</w:t>
      </w:r>
    </w:p>
    <w:p w14:paraId="67358094" w14:textId="77777777" w:rsidR="00E05C9C" w:rsidRDefault="00A95352">
      <w:pPr>
        <w:autoSpaceDE w:val="0"/>
        <w:spacing w:after="0" w:line="240" w:lineRule="auto"/>
      </w:pPr>
      <w: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 xml:space="preserve">  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shd w:val="clear" w:color="auto" w:fill="FFFFFF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(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shd w:val="clear" w:color="auto" w:fill="FFFFFF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MONTH_NAME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</w:p>
    <w:p w14:paraId="67358095" w14:textId="77777777" w:rsidR="00E05C9C" w:rsidRDefault="00A95352">
      <w:pPr>
        <w:autoSpaceDE w:val="0"/>
        <w:spacing w:after="0" w:line="240" w:lineRule="auto"/>
      </w:pPr>
      <w:r>
        <w:rPr>
          <w:rFonts w:ascii="Cascadia Mono" w:hAnsi="Cascadia Mono" w:cs="Cascadia Mono"/>
          <w:color w:val="FF00FF"/>
          <w:kern w:val="0"/>
          <w:sz w:val="19"/>
          <w:szCs w:val="19"/>
          <w:shd w:val="clear" w:color="auto" w:fill="FFFFFF"/>
        </w:rPr>
        <w:t xml:space="preserve">  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shd w:val="clear" w:color="auto" w:fill="FFFFFF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pizza_sales</w:t>
      </w:r>
      <w:proofErr w:type="spellEnd"/>
    </w:p>
    <w:p w14:paraId="67358096" w14:textId="77777777" w:rsidR="00E05C9C" w:rsidRDefault="00A95352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 xml:space="preserve">         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shd w:val="clear" w:color="auto" w:fill="FFFFFF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(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shd w:val="clear" w:color="auto" w:fill="FFFFFF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)</w:t>
      </w:r>
    </w:p>
    <w:p w14:paraId="67358097" w14:textId="77777777" w:rsidR="00E05C9C" w:rsidRDefault="00A95352">
      <w:pPr>
        <w:spacing w:after="0" w:line="240" w:lineRule="auto"/>
        <w:ind w:left="-360"/>
      </w:pP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 xml:space="preserve">         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DESC</w:t>
      </w:r>
    </w:p>
    <w:p w14:paraId="67358098" w14:textId="77777777" w:rsidR="00E05C9C" w:rsidRDefault="00E05C9C">
      <w:pPr>
        <w:spacing w:after="0" w:line="240" w:lineRule="auto"/>
        <w:ind w:left="360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7358099" w14:textId="77777777" w:rsidR="00E05C9C" w:rsidRDefault="00A95352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67358078" wp14:editId="67358079">
            <wp:extent cx="1041812" cy="1375687"/>
            <wp:effectExtent l="0" t="0" r="5938" b="0"/>
            <wp:docPr id="321281137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1812" cy="13756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35809A" w14:textId="77777777" w:rsidR="00E05C9C" w:rsidRDefault="00E05C9C">
      <w:pPr>
        <w:spacing w:after="0" w:line="240" w:lineRule="auto"/>
        <w:ind w:left="360"/>
      </w:pPr>
    </w:p>
    <w:p w14:paraId="6735809B" w14:textId="77777777" w:rsidR="00E05C9C" w:rsidRDefault="00A95352">
      <w:pPr>
        <w:spacing w:after="0" w:line="240" w:lineRule="auto"/>
        <w:ind w:left="360"/>
      </w:pPr>
      <w:proofErr w:type="spellStart"/>
      <w:r>
        <w:t>D.Percentage</w:t>
      </w:r>
      <w:proofErr w:type="spellEnd"/>
      <w:r>
        <w:t xml:space="preserve"> of sales by Pizza Category</w:t>
      </w:r>
    </w:p>
    <w:p w14:paraId="6735809C" w14:textId="77777777" w:rsidR="00E05C9C" w:rsidRDefault="00A95352">
      <w:pPr>
        <w:autoSpaceDE w:val="0"/>
        <w:spacing w:after="0" w:line="240" w:lineRule="auto"/>
        <w:ind w:left="360"/>
      </w:pP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pizza_category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shd w:val="clear" w:color="auto" w:fill="FFFFFF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100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/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shd w:val="clear" w:color="auto" w:fill="FFFFFF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pizza_sales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Total_sales</w:t>
      </w:r>
      <w:proofErr w:type="spellEnd"/>
    </w:p>
    <w:p w14:paraId="6735809D" w14:textId="77777777" w:rsidR="00E05C9C" w:rsidRDefault="00A95352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 xml:space="preserve">       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pizza_sales</w:t>
      </w:r>
      <w:proofErr w:type="spellEnd"/>
    </w:p>
    <w:p w14:paraId="6735809E" w14:textId="77777777" w:rsidR="00E05C9C" w:rsidRDefault="00A95352">
      <w:pPr>
        <w:spacing w:after="0" w:line="240" w:lineRule="auto"/>
      </w:pP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 xml:space="preserve">       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pizza_category</w:t>
      </w:r>
      <w:proofErr w:type="spellEnd"/>
    </w:p>
    <w:p w14:paraId="6735809F" w14:textId="77777777" w:rsidR="00E05C9C" w:rsidRDefault="00E05C9C">
      <w:pPr>
        <w:pStyle w:val="ListParagraph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73580A0" w14:textId="77777777" w:rsidR="00E05C9C" w:rsidRDefault="00A95352">
      <w:pPr>
        <w:spacing w:after="0" w:line="240" w:lineRule="auto"/>
      </w:pPr>
      <w:r>
        <w:t xml:space="preserve">              </w:t>
      </w:r>
      <w:r>
        <w:rPr>
          <w:noProof/>
        </w:rPr>
        <w:drawing>
          <wp:inline distT="0" distB="0" distL="0" distR="0" wp14:anchorId="6735807A" wp14:editId="6735807B">
            <wp:extent cx="1445730" cy="820070"/>
            <wp:effectExtent l="0" t="0" r="2070" b="0"/>
            <wp:docPr id="1692116627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5730" cy="8200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3580A1" w14:textId="77777777" w:rsidR="00E05C9C" w:rsidRDefault="00A95352">
      <w:pPr>
        <w:spacing w:after="0" w:line="240" w:lineRule="auto"/>
      </w:pPr>
      <w:r>
        <w:t xml:space="preserve">            </w:t>
      </w:r>
    </w:p>
    <w:p w14:paraId="673580A2" w14:textId="77777777" w:rsidR="00E05C9C" w:rsidRDefault="00A95352">
      <w:pPr>
        <w:autoSpaceDE w:val="0"/>
        <w:spacing w:after="0" w:line="240" w:lineRule="auto"/>
        <w:ind w:left="-360"/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     E. Percentage of Sales by Pizza Size</w:t>
      </w:r>
    </w:p>
    <w:p w14:paraId="673580A3" w14:textId="77777777" w:rsidR="00E05C9C" w:rsidRDefault="00A95352">
      <w:pPr>
        <w:autoSpaceDE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 xml:space="preserve"> </w:t>
      </w:r>
    </w:p>
    <w:p w14:paraId="673580A4" w14:textId="77777777" w:rsidR="00E05C9C" w:rsidRDefault="00A95352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pizza_size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shd w:val="clear" w:color="auto" w:fill="FFFFFF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Total_Sale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shd w:val="clear" w:color="auto" w:fill="FFFFFF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shd w:val="clear" w:color="auto" w:fill="FFFFFF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100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</w:p>
    <w:p w14:paraId="673580A5" w14:textId="77777777" w:rsidR="00E05C9C" w:rsidRDefault="00A95352">
      <w:pPr>
        <w:autoSpaceDE w:val="0"/>
        <w:spacing w:after="0" w:line="240" w:lineRule="auto"/>
      </w:pP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shd w:val="clear" w:color="auto" w:fill="FFFFFF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pizza_sales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shd w:val="clear" w:color="auto" w:fill="FFFFFF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PCT</w:t>
      </w:r>
    </w:p>
    <w:p w14:paraId="673580A6" w14:textId="77777777" w:rsidR="00E05C9C" w:rsidRDefault="00A95352">
      <w:pPr>
        <w:autoSpaceDE w:val="0"/>
        <w:spacing w:after="0" w:line="240" w:lineRule="auto"/>
      </w:pP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pizza_sales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>pizza_size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  <w:t xml:space="preserve">PCT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shd w:val="clear" w:color="auto" w:fill="FFFFFF"/>
        </w:rPr>
        <w:t>DESC</w:t>
      </w:r>
      <w:r>
        <w:t xml:space="preserve">   </w:t>
      </w:r>
    </w:p>
    <w:p w14:paraId="673580A7" w14:textId="77777777" w:rsidR="00E05C9C" w:rsidRDefault="00E05C9C">
      <w:pPr>
        <w:autoSpaceDE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</w:pPr>
    </w:p>
    <w:p w14:paraId="673580A8" w14:textId="77777777" w:rsidR="00E05C9C" w:rsidRDefault="00A95352">
      <w:pPr>
        <w:autoSpaceDE w:val="0"/>
        <w:spacing w:after="0" w:line="240" w:lineRule="auto"/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735807C" wp14:editId="6735807D">
            <wp:extent cx="1841885" cy="1030675"/>
            <wp:effectExtent l="0" t="0" r="5965" b="0"/>
            <wp:docPr id="1871498558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1885" cy="1030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3580A9" w14:textId="77777777" w:rsidR="00E05C9C" w:rsidRDefault="00E05C9C">
      <w:pPr>
        <w:autoSpaceDE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shd w:val="clear" w:color="auto" w:fill="FFFFFF"/>
        </w:rPr>
      </w:pPr>
    </w:p>
    <w:p w14:paraId="673580AA" w14:textId="77777777" w:rsidR="00E05C9C" w:rsidRDefault="00A95352">
      <w:pPr>
        <w:spacing w:after="0" w:line="240" w:lineRule="auto"/>
      </w:pPr>
      <w:r>
        <w:t>F. Top 5 Pizzas by Revenue</w:t>
      </w:r>
    </w:p>
    <w:p w14:paraId="673580AB" w14:textId="77777777" w:rsidR="00E05C9C" w:rsidRDefault="00A95352">
      <w:pPr>
        <w:spacing w:after="0" w:line="240" w:lineRule="auto"/>
      </w:pPr>
      <w:r>
        <w:t xml:space="preserve">SELECT Top 5 </w:t>
      </w:r>
      <w:proofErr w:type="spellStart"/>
      <w:r>
        <w:t>pizza_name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673580AC" w14:textId="77777777" w:rsidR="00E05C9C" w:rsidRDefault="00A95352">
      <w:pPr>
        <w:spacing w:after="0" w:line="240" w:lineRule="auto"/>
      </w:pPr>
      <w:r>
        <w:t xml:space="preserve">GROUP BY </w:t>
      </w:r>
      <w:proofErr w:type="spellStart"/>
      <w:r>
        <w:t>pizza_name</w:t>
      </w:r>
      <w:proofErr w:type="spellEnd"/>
    </w:p>
    <w:p w14:paraId="673580AD" w14:textId="77777777" w:rsidR="00E05C9C" w:rsidRDefault="00A95352">
      <w:pPr>
        <w:spacing w:after="0" w:line="240" w:lineRule="auto"/>
      </w:pPr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673580AE" w14:textId="77777777" w:rsidR="00E05C9C" w:rsidRDefault="00A95352">
      <w:pPr>
        <w:spacing w:after="0" w:line="240" w:lineRule="auto"/>
        <w:ind w:left="-360"/>
      </w:pPr>
      <w:r>
        <w:rPr>
          <w:noProof/>
        </w:rPr>
        <w:lastRenderedPageBreak/>
        <w:drawing>
          <wp:inline distT="0" distB="0" distL="0" distR="0" wp14:anchorId="6735807E" wp14:editId="6735807F">
            <wp:extent cx="1890128" cy="1038941"/>
            <wp:effectExtent l="0" t="0" r="0" b="8809"/>
            <wp:docPr id="1157679401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0128" cy="10389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3580AF" w14:textId="77777777" w:rsidR="00E05C9C" w:rsidRDefault="00E05C9C">
      <w:pPr>
        <w:spacing w:after="0" w:line="240" w:lineRule="auto"/>
        <w:ind w:left="-360"/>
      </w:pPr>
    </w:p>
    <w:p w14:paraId="673580B0" w14:textId="77777777" w:rsidR="00E05C9C" w:rsidRDefault="00A95352">
      <w:pPr>
        <w:spacing w:after="0" w:line="240" w:lineRule="auto"/>
        <w:ind w:left="-360"/>
      </w:pPr>
      <w:r>
        <w:t xml:space="preserve">G. Bottom 5 Pizzas by Revenue </w:t>
      </w:r>
    </w:p>
    <w:p w14:paraId="673580B1" w14:textId="77777777" w:rsidR="00E05C9C" w:rsidRDefault="00A95352">
      <w:pPr>
        <w:spacing w:after="0" w:line="240" w:lineRule="auto"/>
        <w:ind w:left="-360"/>
      </w:pPr>
      <w:r>
        <w:t xml:space="preserve">SELECT Top 5 </w:t>
      </w:r>
      <w:proofErr w:type="spellStart"/>
      <w:r>
        <w:t>pizza_name</w:t>
      </w:r>
      <w:proofErr w:type="spellEnd"/>
      <w:r>
        <w:t xml:space="preserve">, </w:t>
      </w:r>
      <w:r>
        <w:t>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673580B2" w14:textId="77777777" w:rsidR="00E05C9C" w:rsidRDefault="00A95352">
      <w:pPr>
        <w:spacing w:after="0" w:line="240" w:lineRule="auto"/>
        <w:ind w:left="-360"/>
      </w:pPr>
      <w:r>
        <w:t xml:space="preserve">GROUP BY </w:t>
      </w:r>
      <w:proofErr w:type="spellStart"/>
      <w:r>
        <w:t>pizza_name</w:t>
      </w:r>
      <w:proofErr w:type="spellEnd"/>
    </w:p>
    <w:p w14:paraId="673580B3" w14:textId="77777777" w:rsidR="00E05C9C" w:rsidRDefault="00A95352">
      <w:pPr>
        <w:spacing w:after="0" w:line="240" w:lineRule="auto"/>
        <w:ind w:left="-360"/>
      </w:pPr>
      <w:r>
        <w:t xml:space="preserve">ORDER BY </w:t>
      </w:r>
      <w:proofErr w:type="spellStart"/>
      <w:r>
        <w:t>Total_Revenue</w:t>
      </w:r>
      <w:proofErr w:type="spellEnd"/>
      <w:r>
        <w:t xml:space="preserve"> ASC</w:t>
      </w:r>
    </w:p>
    <w:p w14:paraId="673580B4" w14:textId="77777777" w:rsidR="00E05C9C" w:rsidRDefault="00A95352">
      <w:pPr>
        <w:spacing w:after="0" w:line="240" w:lineRule="auto"/>
        <w:ind w:left="-360"/>
      </w:pPr>
      <w:r>
        <w:rPr>
          <w:noProof/>
        </w:rPr>
        <w:drawing>
          <wp:inline distT="0" distB="0" distL="0" distR="0" wp14:anchorId="67358080" wp14:editId="67358081">
            <wp:extent cx="2436336" cy="1193200"/>
            <wp:effectExtent l="0" t="0" r="2064" b="6950"/>
            <wp:docPr id="1881923435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6336" cy="1193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3580B5" w14:textId="77777777" w:rsidR="00E05C9C" w:rsidRDefault="00E05C9C">
      <w:pPr>
        <w:spacing w:after="0" w:line="240" w:lineRule="auto"/>
        <w:ind w:left="-360"/>
      </w:pPr>
    </w:p>
    <w:p w14:paraId="673580B6" w14:textId="77777777" w:rsidR="00E05C9C" w:rsidRDefault="00A95352">
      <w:pPr>
        <w:spacing w:after="0" w:line="240" w:lineRule="auto"/>
        <w:ind w:left="-360"/>
      </w:pPr>
      <w:r>
        <w:t>I. Top 5 Pizzas by Quantity</w:t>
      </w:r>
    </w:p>
    <w:p w14:paraId="673580B7" w14:textId="77777777" w:rsidR="00E05C9C" w:rsidRDefault="00A95352">
      <w:pPr>
        <w:spacing w:after="0" w:line="240" w:lineRule="auto"/>
        <w:ind w:left="-360"/>
      </w:pPr>
      <w:r>
        <w:t xml:space="preserve">SELECT Top 5 </w:t>
      </w:r>
      <w:proofErr w:type="spellStart"/>
      <w:r>
        <w:t>pizza_name</w:t>
      </w:r>
      <w:proofErr w:type="spellEnd"/>
      <w:r>
        <w:t xml:space="preserve">, sum(quantity) AS </w:t>
      </w:r>
      <w:proofErr w:type="spellStart"/>
      <w:r>
        <w:t>Total_Quantity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673580B8" w14:textId="77777777" w:rsidR="00E05C9C" w:rsidRDefault="00A95352">
      <w:pPr>
        <w:spacing w:after="0" w:line="240" w:lineRule="auto"/>
        <w:ind w:left="-360"/>
      </w:pPr>
      <w:r>
        <w:t xml:space="preserve">GROUP BY </w:t>
      </w:r>
      <w:proofErr w:type="spellStart"/>
      <w:r>
        <w:t>pizza_name</w:t>
      </w:r>
      <w:proofErr w:type="spellEnd"/>
    </w:p>
    <w:p w14:paraId="673580B9" w14:textId="77777777" w:rsidR="00E05C9C" w:rsidRDefault="00A95352">
      <w:pPr>
        <w:spacing w:after="0" w:line="240" w:lineRule="auto"/>
        <w:ind w:left="-360"/>
      </w:pPr>
      <w:r>
        <w:t xml:space="preserve">ORDER BY </w:t>
      </w:r>
      <w:proofErr w:type="spellStart"/>
      <w:r>
        <w:t>Total_Quantity</w:t>
      </w:r>
      <w:proofErr w:type="spellEnd"/>
      <w:r>
        <w:t xml:space="preserve"> DESC</w:t>
      </w:r>
    </w:p>
    <w:p w14:paraId="673580BA" w14:textId="77777777" w:rsidR="00E05C9C" w:rsidRDefault="00A95352">
      <w:pPr>
        <w:spacing w:after="0" w:line="240" w:lineRule="auto"/>
        <w:ind w:left="-360"/>
      </w:pPr>
      <w:r>
        <w:rPr>
          <w:noProof/>
        </w:rPr>
        <w:drawing>
          <wp:inline distT="0" distB="0" distL="0" distR="0" wp14:anchorId="67358082" wp14:editId="67358083">
            <wp:extent cx="2194660" cy="1229008"/>
            <wp:effectExtent l="0" t="0" r="0" b="9242"/>
            <wp:docPr id="1843095704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4660" cy="12290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3580BB" w14:textId="77777777" w:rsidR="00E05C9C" w:rsidRDefault="00E05C9C">
      <w:pPr>
        <w:spacing w:after="0" w:line="240" w:lineRule="auto"/>
        <w:ind w:left="-360"/>
      </w:pPr>
    </w:p>
    <w:sectPr w:rsidR="00E05C9C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58088" w14:textId="77777777" w:rsidR="00A95352" w:rsidRDefault="00A95352">
      <w:pPr>
        <w:spacing w:after="0" w:line="240" w:lineRule="auto"/>
      </w:pPr>
      <w:r>
        <w:separator/>
      </w:r>
    </w:p>
  </w:endnote>
  <w:endnote w:type="continuationSeparator" w:id="0">
    <w:p w14:paraId="6735808A" w14:textId="77777777" w:rsidR="00A95352" w:rsidRDefault="00A9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58084" w14:textId="77777777" w:rsidR="00A95352" w:rsidRDefault="00A9535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7358086" w14:textId="77777777" w:rsidR="00A95352" w:rsidRDefault="00A95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A5137"/>
    <w:multiLevelType w:val="multilevel"/>
    <w:tmpl w:val="E200E0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."/>
      <w:lvlJc w:val="left"/>
      <w:pPr>
        <w:ind w:left="1800" w:hanging="360"/>
      </w:pPr>
    </w:lvl>
    <w:lvl w:ilvl="2">
      <w:start w:val="1"/>
      <w:numFmt w:val="lowerRoman"/>
      <w:lvlText w:val="."/>
      <w:lvlJc w:val="right"/>
      <w:pPr>
        <w:ind w:left="2520" w:hanging="180"/>
      </w:pPr>
    </w:lvl>
    <w:lvl w:ilvl="3">
      <w:start w:val="1"/>
      <w:numFmt w:val="decimal"/>
      <w:lvlText w:val="."/>
      <w:lvlJc w:val="left"/>
      <w:pPr>
        <w:ind w:left="3240" w:hanging="360"/>
      </w:pPr>
    </w:lvl>
    <w:lvl w:ilvl="4">
      <w:start w:val="1"/>
      <w:numFmt w:val="lowerLetter"/>
      <w:lvlText w:val="."/>
      <w:lvlJc w:val="left"/>
      <w:pPr>
        <w:ind w:left="3960" w:hanging="360"/>
      </w:pPr>
    </w:lvl>
    <w:lvl w:ilvl="5">
      <w:start w:val="1"/>
      <w:numFmt w:val="lowerRoman"/>
      <w:lvlText w:val="."/>
      <w:lvlJc w:val="right"/>
      <w:pPr>
        <w:ind w:left="4680" w:hanging="180"/>
      </w:pPr>
    </w:lvl>
    <w:lvl w:ilvl="6">
      <w:start w:val="1"/>
      <w:numFmt w:val="decimal"/>
      <w:lvlText w:val="."/>
      <w:lvlJc w:val="left"/>
      <w:pPr>
        <w:ind w:left="5400" w:hanging="360"/>
      </w:pPr>
    </w:lvl>
    <w:lvl w:ilvl="7">
      <w:start w:val="1"/>
      <w:numFmt w:val="lowerLetter"/>
      <w:lvlText w:val="."/>
      <w:lvlJc w:val="left"/>
      <w:pPr>
        <w:ind w:left="6120" w:hanging="360"/>
      </w:pPr>
    </w:lvl>
    <w:lvl w:ilvl="8">
      <w:start w:val="1"/>
      <w:numFmt w:val="lowerRoman"/>
      <w:lvlText w:val="."/>
      <w:lvlJc w:val="right"/>
      <w:pPr>
        <w:ind w:left="6840" w:hanging="180"/>
      </w:pPr>
    </w:lvl>
  </w:abstractNum>
  <w:num w:numId="1" w16cid:durableId="194861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05C9C"/>
    <w:rsid w:val="001E648A"/>
    <w:rsid w:val="00A95352"/>
    <w:rsid w:val="00DC319C"/>
    <w:rsid w:val="00E0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806C"/>
  <w15:docId w15:val="{C6D6533C-B281-4DD1-90E9-943D0241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dc:description/>
  <cp:lastModifiedBy>Vishal Kumar</cp:lastModifiedBy>
  <cp:revision>2</cp:revision>
  <dcterms:created xsi:type="dcterms:W3CDTF">2025-07-20T00:50:00Z</dcterms:created>
  <dcterms:modified xsi:type="dcterms:W3CDTF">2025-07-20T00:50:00Z</dcterms:modified>
</cp:coreProperties>
</file>